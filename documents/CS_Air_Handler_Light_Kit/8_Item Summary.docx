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080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3"/>
        <w:gridCol w:w="1856"/>
        <w:gridCol w:w="3931"/>
        <w:gridCol w:w="1683"/>
        <w:gridCol w:w="14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noWrap w:val="false"/>
            <w:vAlign w:val="center"/>
          </w:tcPr>
          <w:p>
            <w:pPr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Information</w:t>
            </w:r>
          </w:p>
        </w:tc>
        <w:tc>
          <w:tcPr>
            <w:tcW w:type="dxa" w:w="3931"/>
            <w:tcBorders>
              <w:bottom w:val="single" w:color="FFFFFF" w:sz="24" w:space="0"/>
              <w:right w:val="single" w:color="17365D" w:sz="2" w:space="0"/>
            </w:tcBorders>
            <w:shd w:fill="17365D" w:color="auto" w:val="clear"/>
            <w:noWrap w:val="false"/>
            <w:vAlign w:val="center"/>
          </w:tcPr>
          <w:p>
            <w:pPr>
              <w:pStyle w:val="heading3"/>
              <w:spacing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Item Summary</w:t>
            </w:r>
          </w:p>
        </w:tc>
        <w:tc>
          <w:tcPr>
            <w:tcW w:type="dxa" w:w="1683"/>
            <w:tcBorders>
              <w:left w:val="single" w:color="17365D" w:sz="2" w:space="0"/>
              <w:bottom w:val="single" w:color="FFFFFF" w:sz="24" w:space="0"/>
              <w:right w:val="single" w:color="17365D" w:sz="2" w:space="0"/>
            </w:tcBorders>
            <w:shd w:fill="17365D" w:color="auto"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  <w:tc>
          <w:tcPr>
            <w:tcW w:type="dxa" w:w="1400"/>
            <w:tcBorders>
              <w:left w:val="single" w:color="17365D" w:sz="2" w:space="0"/>
              <w:bottom w:val="single" w:color="FFFFFF" w:sz="24" w:space="0"/>
            </w:tcBorders>
            <w:shd w:fill="17365D" w:color="auto" w:val="clear"/>
            <w:noWrap w:val="false"/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Name</w:t>
            </w:r>
          </w:p>
        </w:tc>
        <w:tc>
          <w:tcPr>
            <w:tcW w:type="dxa" w:w="5787"/>
            <w:gridSpan w:val="2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2" w:name="TJobName"/>
            <w:r>
              <w:rPr>
                <w:rFonts w:ascii="Calibri" w:hAnsi="Calibri" w:cs="Arial"/>
                <w:szCs w:val="22"/>
              </w:rPr>
              <w:t xml:space="preserve">1095040 - NDSU Engineering Building 2024</w:t>
            </w:r>
            <w:bookmarkEnd w:id="2"/>
          </w:p>
        </w:tc>
        <w:tc>
          <w:tcPr>
            <w:tcW w:type="dxa" w:w="168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Date</w:t>
            </w:r>
          </w:p>
        </w:tc>
        <w:tc>
          <w:tcPr>
            <w:tcW w:type="dxa" w:w="1400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3" w:name="TDocumentCreationDate"/>
            <w:r>
              <w:rPr>
                <w:rFonts w:ascii="Calibri" w:hAnsi="Calibri" w:cs="Arial"/>
                <w:szCs w:val="22"/>
              </w:rPr>
              <w:t xml:space="preserve">7/28/2025</w:t>
            </w:r>
            <w:bookmarkEnd w:id="3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bookmarkStart w:id="4" w:name="TPartModel"/>
            <w:r>
              <w:rPr>
                <w:rFonts w:ascii="Calibri" w:hAnsi="Calibri" w:cs="Arial"/>
                <w:b/>
                <w:szCs w:val="22"/>
              </w:rPr>
              <w:t xml:space="preserve">Model</w:t>
            </w:r>
            <w:bookmarkEnd w:id="4"/>
          </w:p>
        </w:tc>
        <w:tc>
          <w:tcPr>
            <w:tcW w:type="dxa" w:w="5787"/>
            <w:gridSpan w:val="2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5" w:name="TmodelNum"/>
            <w:r>
              <w:rPr>
                <w:rFonts w:ascii="Calibri" w:hAnsi="Calibri" w:cs="Arial"/>
                <w:szCs w:val="22"/>
              </w:rPr>
              <w:t xml:space="preserve">CAH018GDCM</w:t>
            </w:r>
            <w:bookmarkEnd w:id="5"/>
          </w:p>
        </w:tc>
        <w:tc>
          <w:tcPr>
            <w:tcW w:type="dxa" w:w="168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Software Version</w:t>
            </w:r>
          </w:p>
        </w:tc>
        <w:tc>
          <w:tcPr>
            <w:tcW w:type="dxa" w:w="1400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6" w:name="TSoftwareVersion"/>
            <w:r>
              <w:rPr>
                <w:rFonts w:ascii="Calibri" w:hAnsi="Calibri" w:cs="Arial"/>
                <w:szCs w:val="22"/>
              </w:rPr>
              <w:t xml:space="preserve">13.63</w:t>
            </w:r>
            <w:bookmarkEnd w:id="6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 xml:space="preserve">Unit Tag</w:t>
            </w:r>
          </w:p>
        </w:tc>
        <w:tc>
          <w:tcPr>
            <w:tcW w:type="dxa" w:w="8870"/>
            <w:gridSpan w:val="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7" w:name="Ttag"/>
            <w:r>
              <w:rPr>
                <w:rFonts w:ascii="Calibri" w:hAnsi="Calibri" w:cs="Arial"/>
                <w:szCs w:val="22"/>
              </w:rPr>
              <w:t xml:space="preserve">AHU-8</w:t>
            </w:r>
            <w:bookmarkEnd w:id="7"/>
          </w:p>
        </w:tc>
      </w:tr>
    </w:tbl>
    <w:p>
      <w:pPr>
        <w:spacing/>
        <w:rPr>
          <w:sz w:val="2"/>
          <w:szCs w:val="2"/>
        </w:rPr>
      </w:pPr>
    </w:p>
    <w:p>
      <w:pPr>
        <w:spacing/>
        <w:rPr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16"/>
        </w:rPr>
      </w:pPr>
    </w:p>
    <w:p>
      <w:pPr>
        <w:spacing/>
        <w:rPr>
          <w:rFonts w:ascii="Calibri" w:hAnsi="Calibri"/>
          <w:vanish/>
          <w:sz w:val="2"/>
          <w:szCs w:val="16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10800"/>
            <w:tcBorders/>
            <w:shd w:fill="172D5D" w:color="auto" w:val="clear"/>
            <w:noWrap w:val="false"/>
            <w:vAlign w:val="center"/>
          </w:tcPr>
          <w:p>
            <w:pPr>
              <w:pStyle w:val="Normal+Arial"/>
              <w:spacing/>
              <w:jc w:val="left"/>
              <w:rPr>
                <w:rFonts w:ascii="Calibri" w:hAnsi="Calibri" w:cs="Arial"/>
                <w:szCs w:val="22"/>
              </w:rPr>
            </w:pPr>
            <w:bookmarkStart w:id="8" w:name="Header_UnitOptions"/>
            <w:r>
              <w:rPr>
                <w:rFonts w:ascii="Calibri" w:hAnsi="Calibri" w:cs="Arial"/>
                <w:color w:val="FFFFFF"/>
                <w:szCs w:val="22"/>
              </w:rPr>
              <w:t xml:space="preserve">Unit Options</w:t>
            </w:r>
            <w:bookmarkEnd w:id="8"/>
          </w:p>
        </w:tc>
      </w:tr>
    </w:tbl>
    <w:p>
      <w:pPr>
        <w:spacing/>
        <w:rPr>
          <w:rFonts w:ascii="Calibri" w:hAnsi="Calibri"/>
          <w:sz w:val="2"/>
          <w:szCs w:val="2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1087"/>
        <w:gridCol w:w="7476"/>
        <w:gridCol w:w="1404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8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Item</w:t>
            </w:r>
          </w:p>
        </w:tc>
        <w:tc>
          <w:tcPr>
            <w:tcW w:type="dxa" w:w="1087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Value</w:t>
            </w: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Description</w:t>
            </w:r>
          </w:p>
        </w:tc>
        <w:tc>
          <w:tcPr>
            <w:tcW w:type="dxa" w:w="1404"/>
            <w:tcBorders/>
            <w:shd w:fill="D9D9D9" w:color="auto" w:val="clear"/>
            <w:noWrap w:val="false"/>
            <w:vAlign w:val="center"/>
          </w:tcPr>
          <w:p>
            <w:pPr>
              <w:pStyle w:val="Normal+Arial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List Price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No Quick Ship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CONFIGURATION; Inline horizontal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(HANDING) LOCATION; Left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EXTERNAL H X W; 48" x 78"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SECTION CABINETRY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$20,235.11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CASING DETAILS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OUTER PANEL; 24 gauge G90 galv steel (unpainted)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LINER; 24 gauge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INSULATION; R-13 Injected Foam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FRAME; 2.00"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SHIPPING PROTECTION;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8" STANDARD BASERAIL (COMPLETE UNIT)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$5,203.98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MIXING BOX SECTION (SHIP SECTION #1)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DAMPER TYPE; Parallel blade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$1,748.31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LOCATIONS; End,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(24.0")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$310.54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FILTER DATA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WITHDRAWAL; Side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$480.04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STYLE; Flat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TYPE; 2" Pre Pleat (MERV 13)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$234.11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GAUGE; Minihelic II 0-2"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$386.52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(0.0")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LIGHT KIT; LED marine light kit and switch only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COMBINATION COOLING COIL &amp; REHEAT COIL SECTION (SHIP SECTION #2)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CHILLED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$610.92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5WL1008B0390006500HLHVCGCCE40TC017A7ST1000C001000C0001000100YYYAYYYYYYYYYYYYYYYYYYYYYYYYYY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$13,001.95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1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REHEAT HOT WATER COIL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$389.68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MODEL; 5WH0902C0390006200HRHVCGCHE40TC017A7ST1000C001000C0001000100YYYAYYYYYYYYYYYYYYYYYYYYYYYYYY 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$4,749.54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QTY; 1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COIL SIZE; Large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DRAIN PAN; Stainless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$1,780.72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 (SHIP SECTION #3)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MANUAL COMPONENT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SUPPLY FAN SECTION (SHIP SECTION #3)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TYPE; SISW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$8,968.01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WHEEL TYPE; EC450 Class II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DISCHARGE LOCATION; Axial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HP; 5.97 HP, Open drip proof, Premium efficiency, 460/60/3, 2480 RPM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DRIVE TYPE; N/A, service factor=0.00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BEARING TYPE; N/A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ISOLATOR TYPE; Rigid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VFD/STARTER/DISCONNECT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; Starter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$1,121.65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Removable panels (26.0")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PLENUM SECTION (SHIP SECTION #4)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OPENING LOCATION; Top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DOOR (WIDTH); Drive side (16.0")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HD FLOOR LINER; Galvanized steel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>
              <w:top w:val="double" w:color="A6A6A6" w:sz="4" w:space="0"/>
            </w:tcBorders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bookmarkStart w:id="9" w:name="Footer_UnitOptions"/>
            <w:r>
              <w:rPr>
                <w:rFonts w:ascii="Calibri" w:hAnsi="Calibri" w:cs="Arial"/>
                <w:szCs w:val="22"/>
              </w:rPr>
              <w:t xml:space="preserve">List</w:t>
            </w:r>
            <w:bookmarkEnd w:id="9"/>
            <w:r>
              <w:rPr>
                <w:rFonts w:ascii="Calibri" w:hAnsi="Calibri" w:cs="Arial"/>
                <w:szCs w:val="22"/>
              </w:rPr>
              <w:t xml:space="preserve"> Each:</w:t>
            </w:r>
          </w:p>
        </w:tc>
        <w:tc>
          <w:tcPr>
            <w:tcW w:type="dxa" w:w="1404"/>
            <w:tcBorders>
              <w:top w:val="double" w:color="A6A6A6" w:sz="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0" w:name="TUOLEA"/>
            <w:r>
              <w:rPr>
                <w:rFonts w:ascii="Arial" w:hAnsi="Arial" w:cs="Arial"/>
              </w:rPr>
              <w:t xml:space="preserve">$59,221.10</w:t>
            </w:r>
            <w:bookmarkEnd w:id="10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Quantity: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1" w:name="TQty"/>
            <w:r>
              <w:rPr>
                <w:rFonts w:ascii="Calibri" w:hAnsi="Calibri" w:cs="Arial"/>
                <w:szCs w:val="22"/>
              </w:rPr>
              <w:t xml:space="preserve">x 1</w:t>
            </w:r>
            <w:bookmarkEnd w:id="11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Total Ext List</w:t>
            </w:r>
            <w:r>
              <w:rPr>
                <w:rFonts w:ascii="Calibri" w:hAnsi="Calibri" w:cs="Arial"/>
                <w:szCs w:val="22"/>
              </w:rPr>
              <w:t xml:space="preserve">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2" w:name="TUOLEXT"/>
            <w:r>
              <w:rPr>
                <w:rFonts w:ascii="Arial" w:hAnsi="Arial" w:cs="Arial"/>
              </w:rPr>
              <w:t xml:space="preserve">$59,221.10</w:t>
            </w:r>
            <w:bookmarkEnd w:id="12"/>
          </w:p>
        </w:tc>
      </w:tr>
    </w:tbl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1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Cs w:val="22"/>
        </w:rPr>
      </w:pPr>
    </w:p>
    <w:sectPr>
      <w:footerReference w:type="default" r:id="rId1"/>
      <w:type w:val="continuous"/>
      <w:pgSz w:w="12242" w:h="15842"/>
      <w:pgMar w:top="1008" w:right="720" w:bottom="864" w:left="1080" w:header="562" w:footer="562" w:gutter="0"/>
      <w:pgBorders w:offsetFrom="page"/>
      <w:pgNumType w:fmt="decimal"/>
      <w:cols w:num="1" w:equalWidth="1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B5" w:usb2="00000090" w:usb3="00000000" w:csb0="000010FF" w:csb1="00000000"/>
  </w:font>
  <w:font w:name="Calibri">
    <w:charset w:val="0"/>
    <w:family w:val="swiss"/>
    <w:pitch w:val="variable"/>
    <w:sig w:usb0="4E00E2FF" w:usb1="0C0042B7" w:usb2="00000090" w:usb3="00000000" w:csb0="000010FF" w:csb1="00000000"/>
  </w:font>
  <w:font w:name="Tahoma">
    <w:charset w:val="0"/>
    <w:family w:val="swiss"/>
    <w:pitch w:val="variable"/>
    <w:sig w:usb0="1E00E2FF" w:usb1="0C0006B5" w:usb2="00000092" w:usb3="00000000" w:csb0="001010FF" w:csb1="00000000"/>
  </w:font>
  <w:font w:name="Calibri Light">
    <w:charset w:val="0"/>
    <w:family w:val="swiss"/>
    <w:pitch w:val="variable"/>
    <w:sig w:usb0="4E00E2FF" w:usb1="0C0042B7" w:usb2="00000090" w:usb3="00000000" w:csb0="000010FF" w:csb1="00000000"/>
  </w:font>
  <w:font w:name="Cambria Math">
    <w:charset w:val="0"/>
    <w:family w:val="roman"/>
    <w:pitch w:val="variable"/>
    <w:sig w:usb0="0E0060FF" w:usb1="240042FF" w:usb2="20000000" w:usb3="00000000" w:csb0="000010F9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pBdr>
        <w:top w:val="single" w:color="auto" w:sz="12" w:space="1"/>
      </w:pBdr>
      <w:tabs>
        <w:tab w:val="clear" w:pos="4153"/>
        <w:tab w:val="clear" w:pos="8306"/>
        <w:tab w:val="center" w:pos="5245"/>
        <w:tab w:val="left" w:pos="7200"/>
        <w:tab w:val="right" w:pos="8789"/>
        <w:tab w:val="right" w:pos="10490"/>
      </w:tabs>
      <w:spacing/>
      <w:rPr>
        <w:rFonts w:ascii="Arial" w:hAnsi="Arial"/>
        <w:lang w:val="en-US"/>
      </w:rPr>
    </w:pP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t xml:space="preserve">             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pict>
        <v:shape type="#_x0000_t75" style="margin-left:0pt;margin-top:0pt;width:75.71pt;height:15.8pt;mso-position-horizontal-relative:margin;mso-position-vertical-relative:margin;visibility:visible" wrapcoords="0 21600 21600 21600 21600 0 0 0">
          <v:imagedata r:id="rId2" o:title=""/>
          <w10:wrap type="non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efaultTabStop w:val="720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Times New Roman" w:hAnsi="Times New Roman" w:eastAsia="Times New Roman"/>
      <w:lang w:val="en-US" w:eastAsia="en-GB" w:bidi="ar-SA"/>
    </w:rPr>
  </w:style>
  <w:style w:type="paragraph" w:styleId="heading1">
    <w:name w:val="Heading 1"/>
    <w:basedOn w:val="normal"/>
    <w:next w:val="normal"/>
    <w:qFormat/>
    <w:pPr>
      <w:keepNext/>
      <w:overflowPunct w:val="true"/>
      <w:autoSpaceDE w:val="true"/>
      <w:autoSpaceDN w:val="true"/>
      <w:adjustRightInd w:val="true"/>
      <w:spacing/>
      <w:textAlignment w:val="auto"/>
      <w:outlineLvl w:val="0"/>
    </w:pPr>
    <w:rPr>
      <w:rFonts w:ascii="Arial" w:hAnsi="Arial" w:cs="Arial"/>
      <w:b/>
      <w:bCs/>
      <w:sz w:val="32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/>
      <w:jc w:val="center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spacing/>
      <w:jc w:val="right"/>
      <w:outlineLvl w:val="3"/>
    </w:pPr>
    <w:rPr>
      <w:rFonts w:ascii="Arial" w:hAnsi="Arial"/>
      <w:b/>
      <w:bCs/>
    </w:rPr>
  </w:style>
  <w:style w:type="character" w:styleId="defaultparagraphfont" w:default="1">
    <w:name w:val="Default Paragraph Font"/>
    <w:semiHidden/>
    <w:rPr/>
  </w:style>
  <w:style w:type="numbering" w:styleId="nolist" w:default="1">
    <w:name w:val="No List"/>
    <w:semiHidden/>
    <w:pPr>
      <w:spacing/>
    </w:pPr>
    <w:rPr>
      <w:rFonts w:ascii="Times New Roman" w:hAnsi="Times New Roman" w:eastAsia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>
      <w:lang/>
    </w:rPr>
  </w:style>
  <w:style w:type="paragraph" w:styleId="Normal+Arial" w:customStyle="1">
    <w:name w:val="Normal + Arial"/>
    <w:basedOn w:val="heading3"/>
    <w:pPr>
      <w:spacing/>
      <w:outlineLvl w:val="2"/>
    </w:pPr>
    <w:rPr/>
  </w:style>
  <w:style w:type="paragraph" w:styleId="Normal+Bold" w:customStyle="1">
    <w:name w:val="Normal + Bold"/>
    <w:basedOn w:val="normal"/>
    <w:pPr>
      <w:keepNext/>
      <w:spacing/>
      <w:jc w:val="right"/>
    </w:pPr>
    <w:rPr>
      <w:rFonts w:ascii="Arial" w:hAnsi="Arial"/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rPr>
      <w:lang w:eastAsia="en-GB"/>
    </w:rPr>
  </w:style>
  <w:style w:type="paragraph" w:styleId="balloontext">
    <w:name w:val="Balloon Text"/>
    <w:basedOn w:val="normal"/>
    <w:link w:val="BalloonTextChar"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GB"/>
    </w:rPr>
  </w:style>
  <w:style w:type="paragraph" w:styleId="documentmap">
    <w:name w:val="Document Map"/>
    <w:basedOn w:val="normal"/>
    <w:link w:val="DocumentMapChar"/>
    <w:pPr>
      <w:spacing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Pr>
      <w:rFonts w:ascii="Tahoma" w:hAnsi="Tahoma" w:cs="Tahoma"/>
      <w:sz w:val="16"/>
      <w:szCs w:val="16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1" Type="http://schemas.openxmlformats.org/officeDocument/2006/relationships/footer" Target="footer1.xml" /><Relationship Id="rId6" Type="http://schemas.openxmlformats.org/officeDocument/2006/relationships/fontTable" Target="fontTable.xml" /></Relationships>
</file>

<file path=word/_rels/footer1.xml.rels>&#65279;<?xml version="1.0" encoding="utf-8" standalone="yes"?><Relationships xmlns="http://schemas.openxmlformats.org/package/2006/relationships"><Relationship Id="rId2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ItemSummaryNew.dot</Template>
  <TotalTime>4</TotalTime>
  <Pages>1</Pages>
  <Words>85</Words>
  <Characters>487</Characters>
  <Application>Microsoft Office Word</Application>
  <DocSecurity>0</DocSecurity>
  <Lines>4</Lines>
  <Paragraphs>1</Paragraphs>
  <Company>McQuay International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Summary</dc:title>
  <dc:subject/>
  <dc:creator>Kite, Jason L.</dc:creator>
  <cp:keywords/>
  <cp:lastModifiedBy>Thompson, Stewart J.</cp:lastModifiedBy>
  <cp:lastPrinted>2013-08-27T16:31:00Z</cp:lastPrinted>
  <cp:revision>7</cp:revision>
  <dcterms:created xsi:type="dcterms:W3CDTF">2018-11-14T19:02:00Z</dcterms:created>
  <dcterms:modified xsi:type="dcterms:W3CDTF">2023-04-04T00:34:00Z</dcterms:modified>
</cp:coreProperties>
</file>