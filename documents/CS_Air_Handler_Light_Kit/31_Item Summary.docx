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CAH013GDCM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AHU-E2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Right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48" x 60"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$20,500.33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$4,568.45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$1,497.18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DATA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$704.57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STYLE; Angular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TYPE; 4" Pre Pleat (MERV 13)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$590.37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Magnehelic 0-2"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$386.52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COOLING COIL &amp; REHEAT COIL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$544.35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5WH1205B0390004700HRHVCGCCE35TC017A7ST1000C001000C0001000100YYYAYYYYYYYYYYYYYYYYYYYYYYYYYY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$7,671.40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REHEAT HOT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$345.07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5WH1002C0390004400HRHVCGCHE35TC017A7ST1000C001000C0001000100YYYAYYYYYYYYYYYYYYYYYYYYYYYYYY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$4,287.22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$1,222.74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ACCESS SECTION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#4)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$8,913.25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EC355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3.45 HP, Open drip proof, Premium efficiency, 200/60/3, 3230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$1,121.65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(20.0")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#5)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OPENING LOCATION;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(18.0")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WINDOW; Round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Tread plate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$52,974.19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$52,974.19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