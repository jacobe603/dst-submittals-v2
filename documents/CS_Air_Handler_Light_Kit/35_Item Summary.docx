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CAH023GDCM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AHU-7 2-7-25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Left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54" x 84"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$23,514.08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$7,354.43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$1,746.56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$499.68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2"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$312.15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Magnehelic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$661.70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5WS1108B0420007100HLHVCGCCE40TC017A7ST1000C001000C0001000100YYYAYYYYYYYYYYYYYYYYYYYYYYYYYY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$15,590.95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$212.24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5WH0903B0420007100HLHVCGCHE40TC017A7ST1000C001000C0001000100YYYAYYYYYYYYYYYYYYYYYYYYYYYYYY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$6,927.07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$1,788.96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MANUAL COMPONENT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$9,071.07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EC450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5.97 HP, Open drip proof, Premium efficiency, 460/60/3, 2480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$69,497.59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$69,497.59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